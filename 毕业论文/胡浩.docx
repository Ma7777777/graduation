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AFB7" w14:textId="1A6B8E20" w:rsidR="008115E5" w:rsidRDefault="00B3179A">
      <w:pPr>
        <w:pStyle w:val="afc"/>
      </w:pPr>
      <w:r>
        <w:rPr>
          <w:rFonts w:hint="eastAsia"/>
        </w:rPr>
        <w:t>胡浩</w:t>
      </w:r>
    </w:p>
    <w:p w14:paraId="05C8E1CA" w14:textId="0760FE8C" w:rsidR="008115E5" w:rsidRDefault="00B3179A">
      <w:pPr>
        <w:pStyle w:val="a5"/>
      </w:pPr>
      <w:r>
        <w:rPr>
          <w:rFonts w:hint="eastAsia"/>
        </w:rPr>
        <w:t>地址：北京</w:t>
      </w:r>
    </w:p>
    <w:p w14:paraId="2F120678" w14:textId="2D656A06" w:rsidR="00B3179A" w:rsidRDefault="00B3179A">
      <w:pPr>
        <w:pStyle w:val="a5"/>
      </w:pPr>
      <w:r>
        <w:rPr>
          <w:rFonts w:hint="eastAsia"/>
        </w:rPr>
        <w:t>电话：</w:t>
      </w:r>
      <w:r>
        <w:rPr>
          <w:rFonts w:hint="eastAsia"/>
        </w:rPr>
        <w:t>15539731602</w:t>
      </w:r>
    </w:p>
    <w:p w14:paraId="2697CD07" w14:textId="50E66F02" w:rsidR="00625F5C" w:rsidRDefault="00625F5C">
      <w:pPr>
        <w:pStyle w:val="a5"/>
      </w:pPr>
      <w:r>
        <w:rPr>
          <w:rFonts w:hint="eastAsia"/>
        </w:rPr>
        <w:t>邮箱：</w:t>
      </w:r>
      <w:r>
        <w:rPr>
          <w:rFonts w:hint="eastAsia"/>
        </w:rPr>
        <w:t>449330840@qq.com</w:t>
      </w:r>
    </w:p>
    <w:sdt>
      <w:sdtPr>
        <w:id w:val="-1179423465"/>
        <w:placeholder>
          <w:docPart w:val="EE72A21FA5D62942B276D0D6304743C9"/>
        </w:placeholder>
        <w:temporary/>
        <w:showingPlcHdr/>
      </w:sdtPr>
      <w:sdtEndPr/>
      <w:sdtContent>
        <w:p w14:paraId="068AC1DA" w14:textId="77777777" w:rsidR="008115E5" w:rsidRDefault="00210663">
          <w:pPr>
            <w:pStyle w:val="1"/>
          </w:pPr>
          <w:r>
            <w:t>求职意向</w:t>
          </w:r>
        </w:p>
      </w:sdtContent>
    </w:sdt>
    <w:p w14:paraId="143B75E8" w14:textId="5312B026" w:rsidR="008115E5" w:rsidRDefault="008C524B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开发工程师</w:t>
      </w:r>
    </w:p>
    <w:sdt>
      <w:sdtPr>
        <w:id w:val="1728489637"/>
        <w:placeholder>
          <w:docPart w:val="5A54C3F5AA022542A840EEBE1B35FA63"/>
        </w:placeholder>
        <w:temporary/>
        <w:showingPlcHdr/>
      </w:sdtPr>
      <w:sdtEndPr/>
      <w:sdtContent>
        <w:p w14:paraId="4826F11D" w14:textId="77777777" w:rsidR="008115E5" w:rsidRDefault="00210663">
          <w:pPr>
            <w:pStyle w:val="1"/>
          </w:pPr>
          <w:r>
            <w:t>工作经历</w:t>
          </w:r>
        </w:p>
      </w:sdtContent>
    </w:sdt>
    <w:p w14:paraId="18FCC958" w14:textId="5DFFB52E" w:rsidR="008115E5" w:rsidRDefault="008C524B">
      <w:r>
        <w:rPr>
          <w:rFonts w:hint="eastAsia"/>
        </w:rPr>
        <w:t>36</w:t>
      </w:r>
      <w:r>
        <w:rPr>
          <w:rFonts w:hint="eastAsia"/>
        </w:rPr>
        <w:t>氪</w:t>
      </w:r>
    </w:p>
    <w:p w14:paraId="34C4E659" w14:textId="12F999F8" w:rsidR="008115E5" w:rsidRDefault="008C524B">
      <w:r>
        <w:rPr>
          <w:rFonts w:hint="eastAsia"/>
        </w:rPr>
        <w:t>iOS</w:t>
      </w:r>
      <w:r>
        <w:rPr>
          <w:rFonts w:hint="eastAsia"/>
        </w:rPr>
        <w:t>开发实习生</w:t>
      </w:r>
      <w:r>
        <w:rPr>
          <w:rFonts w:hint="eastAsia"/>
        </w:rPr>
        <w:t xml:space="preserve"> | 2017.1 ~ 2017.4</w:t>
      </w:r>
    </w:p>
    <w:p w14:paraId="3B65A372" w14:textId="4E9D03CD" w:rsidR="008115E5" w:rsidRDefault="008C524B" w:rsidP="008C524B">
      <w:pPr>
        <w:pStyle w:val="a"/>
        <w:rPr>
          <w:rFonts w:hint="eastAsia"/>
        </w:rPr>
      </w:pPr>
      <w:r>
        <w:rPr>
          <w:rFonts w:hint="eastAsia"/>
        </w:rPr>
        <w:t>零售老板内参</w:t>
      </w:r>
    </w:p>
    <w:p w14:paraId="5C707F73" w14:textId="2546138D" w:rsidR="008C524B" w:rsidRDefault="00E102C7" w:rsidP="0030290B">
      <w:pPr>
        <w:pStyle w:val="a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swift</w:t>
      </w:r>
      <w:r w:rsidR="008C524B">
        <w:rPr>
          <w:rFonts w:hint="eastAsia"/>
        </w:rPr>
        <w:t>开发和迭代三个版本</w:t>
      </w:r>
    </w:p>
    <w:p w14:paraId="4AA8BD36" w14:textId="12639E40" w:rsidR="0030290B" w:rsidRDefault="0030290B" w:rsidP="0030290B">
      <w:pPr>
        <w:pStyle w:val="a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集成钉钉分享功能</w:t>
      </w:r>
    </w:p>
    <w:p w14:paraId="0ADC2917" w14:textId="543FC134" w:rsidR="00EA116C" w:rsidRDefault="00EA116C" w:rsidP="0030290B">
      <w:pPr>
        <w:pStyle w:val="a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添加信鸽推送</w:t>
      </w:r>
      <w:r w:rsidR="00206F49">
        <w:rPr>
          <w:rFonts w:hint="eastAsia"/>
        </w:rPr>
        <w:t>，根</w:t>
      </w:r>
      <w:bookmarkStart w:id="0" w:name="_GoBack"/>
      <w:bookmarkEnd w:id="0"/>
      <w:r w:rsidR="00206F49">
        <w:rPr>
          <w:rFonts w:hint="eastAsia"/>
        </w:rPr>
        <w:t>据不同的推送内容跳转到不同界面</w:t>
      </w:r>
    </w:p>
    <w:p w14:paraId="3B2DB529" w14:textId="56FA8D8C" w:rsidR="002378BD" w:rsidRDefault="00292DD4" w:rsidP="0030290B">
      <w:pPr>
        <w:pStyle w:val="a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在文章详情页中，使用</w:t>
      </w:r>
      <w:proofErr w:type="spellStart"/>
      <w:r>
        <w:rPr>
          <w:rFonts w:hint="eastAsia"/>
        </w:rPr>
        <w:t>webViewJavascriptBridge</w:t>
      </w:r>
      <w:proofErr w:type="spellEnd"/>
      <w:r>
        <w:rPr>
          <w:rFonts w:hint="eastAsia"/>
        </w:rPr>
        <w:t>完成</w:t>
      </w:r>
      <w:r>
        <w:rPr>
          <w:rFonts w:hint="eastAsia"/>
        </w:rPr>
        <w:t xml:space="preserve">H5 </w:t>
      </w:r>
      <w:r>
        <w:rPr>
          <w:rFonts w:hint="eastAsia"/>
        </w:rPr>
        <w:t>与</w:t>
      </w:r>
      <w:r>
        <w:rPr>
          <w:rFonts w:hint="eastAsia"/>
        </w:rPr>
        <w:t xml:space="preserve"> native</w:t>
      </w:r>
      <w:r>
        <w:rPr>
          <w:rFonts w:hint="eastAsia"/>
        </w:rPr>
        <w:t>之间的通信</w:t>
      </w:r>
    </w:p>
    <w:p w14:paraId="78A7B6DF" w14:textId="07EAF974" w:rsidR="008C524B" w:rsidRDefault="008C524B" w:rsidP="008C524B">
      <w:pPr>
        <w:pStyle w:val="a"/>
      </w:pPr>
      <w:r>
        <w:rPr>
          <w:rFonts w:hint="eastAsia"/>
        </w:rPr>
        <w:t>36</w:t>
      </w:r>
      <w:r>
        <w:rPr>
          <w:rFonts w:hint="eastAsia"/>
        </w:rPr>
        <w:t>氪</w:t>
      </w:r>
    </w:p>
    <w:sdt>
      <w:sdtPr>
        <w:id w:val="720946933"/>
        <w:placeholder>
          <w:docPart w:val="EDCC1F936CCEFF4D94AD15AA79C49229"/>
        </w:placeholder>
        <w:temporary/>
        <w:showingPlcHdr/>
      </w:sdtPr>
      <w:sdtEndPr/>
      <w:sdtContent>
        <w:p w14:paraId="453C1027" w14:textId="77777777" w:rsidR="008115E5" w:rsidRDefault="00210663">
          <w:pPr>
            <w:pStyle w:val="1"/>
          </w:pPr>
          <w:r>
            <w:t>教育背景</w:t>
          </w:r>
        </w:p>
      </w:sdtContent>
    </w:sdt>
    <w:p w14:paraId="2C446EE7" w14:textId="44ACFA4C" w:rsidR="008115E5" w:rsidRDefault="0030290B"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C524B">
        <w:rPr>
          <w:rFonts w:hint="eastAsia"/>
        </w:rPr>
        <w:t xml:space="preserve">2013.8  ~ </w:t>
      </w:r>
      <w:r w:rsidR="008C524B">
        <w:rPr>
          <w:rFonts w:hint="eastAsia"/>
        </w:rPr>
        <w:t>至今</w:t>
      </w:r>
      <w:r w:rsidR="008C524B">
        <w:rPr>
          <w:rFonts w:hint="eastAsia"/>
        </w:rPr>
        <w:t xml:space="preserve"> </w:t>
      </w:r>
      <w:r w:rsidR="008C524B">
        <w:rPr>
          <w:rFonts w:hint="eastAsia"/>
        </w:rPr>
        <w:t>河南科技大学</w:t>
      </w:r>
    </w:p>
    <w:sdt>
      <w:sdtPr>
        <w:id w:val="520597245"/>
        <w:placeholder>
          <w:docPart w:val="B75C92049A7EC748B85FD975F5EA2BCB"/>
        </w:placeholder>
        <w:temporary/>
        <w:showingPlcHdr/>
      </w:sdtPr>
      <w:sdtEndPr/>
      <w:sdtContent>
        <w:p w14:paraId="585F5960" w14:textId="77777777" w:rsidR="008115E5" w:rsidRDefault="00210663">
          <w:pPr>
            <w:pStyle w:val="1"/>
          </w:pPr>
          <w:r>
            <w:t>荣誉和表彰</w:t>
          </w:r>
        </w:p>
      </w:sdtContent>
    </w:sdt>
    <w:sdt>
      <w:sdtPr>
        <w:id w:val="982355526"/>
        <w:placeholder>
          <w:docPart w:val="02FC29A0B3507B45B24395A4A1F9E542"/>
        </w:placeholder>
        <w:temporary/>
        <w:showingPlcHdr/>
      </w:sdtPr>
      <w:sdtEndPr/>
      <w:sdtContent>
        <w:p w14:paraId="5CF4A053" w14:textId="77777777" w:rsidR="008115E5" w:rsidRDefault="00210663">
          <w:pPr>
            <w:pStyle w:val="a"/>
          </w:pPr>
          <w:r>
            <w:t>您曾经主持了一场大型演出饱受赞扬。不要不好意思！您可以在此位置展示您如何与他人进行协作。</w:t>
          </w:r>
        </w:p>
        <w:p w14:paraId="2FB771EF" w14:textId="77777777" w:rsidR="008115E5" w:rsidRDefault="00210663">
          <w:pPr>
            <w:pStyle w:val="a"/>
          </w:pPr>
          <w:r>
            <w:rPr>
              <w:noProof/>
            </w:rPr>
            <w:t>您是兄弟会或姐妹会主席、居民董事会领导或者喜爱的慈善团体的团队主管吗？您是天生的领导者，实话实说！</w:t>
          </w:r>
        </w:p>
      </w:sdtContent>
    </w:sdt>
    <w:sectPr w:rsidR="008115E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614DC" w14:textId="77777777" w:rsidR="00CA1367" w:rsidRDefault="00CA1367">
      <w:pPr>
        <w:spacing w:after="0" w:line="240" w:lineRule="auto"/>
      </w:pPr>
      <w:r>
        <w:separator/>
      </w:r>
    </w:p>
  </w:endnote>
  <w:endnote w:type="continuationSeparator" w:id="0">
    <w:p w14:paraId="3F3CCA8D" w14:textId="77777777" w:rsidR="00CA1367" w:rsidRDefault="00CA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charset w:val="00"/>
    <w:family w:val="swiss"/>
    <w:pitch w:val="variable"/>
    <w:sig w:usb0="01000007" w:usb1="00000002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5954AB1" w14:textId="77777777" w:rsidR="008115E5" w:rsidRDefault="00210663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889F8" w14:textId="77777777" w:rsidR="00CA1367" w:rsidRDefault="00CA1367">
      <w:pPr>
        <w:spacing w:after="0" w:line="240" w:lineRule="auto"/>
      </w:pPr>
      <w:r>
        <w:separator/>
      </w:r>
    </w:p>
  </w:footnote>
  <w:footnote w:type="continuationSeparator" w:id="0">
    <w:p w14:paraId="147C1064" w14:textId="77777777" w:rsidR="00CA1367" w:rsidRDefault="00CA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089017" w14:textId="77777777" w:rsidR="008115E5" w:rsidRDefault="00210663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3E2F49" wp14:editId="65A8E67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0B0028" id="框架 1" o:spid="_x0000_s1026" style="position:absolute;left:0;text-align:left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17065A2" w14:textId="77777777" w:rsidR="008115E5" w:rsidRDefault="00CA1367">
    <w:r>
      <w:rPr>
        <w:noProof/>
        <w:lang w:val="en-US"/>
      </w:rPr>
      <w:pict w14:anchorId="1B9F9452">
        <v:group id="组合 4" o:spid="_x0000_s2050" alt="Title: 带有制表符的页面框架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2051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任意多边形 8" o:spid="_x0000_s2052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5409BCC5" w14:textId="77777777" w:rsidR="008115E5" w:rsidRDefault="00CA1367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30FE0F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5C9E77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70E8BA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B2E1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3CF3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D04A1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5ACC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8CA2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76EFAE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E1E7ECE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2938D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4096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DC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6DC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D285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6F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AC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D46D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E72B1"/>
    <w:multiLevelType w:val="hybridMultilevel"/>
    <w:tmpl w:val="EC4E0CC4"/>
    <w:lvl w:ilvl="0" w:tplc="8DC2CEBE">
      <w:start w:val="1"/>
      <w:numFmt w:val="decimal"/>
      <w:lvlText w:val="%1."/>
      <w:lvlJc w:val="left"/>
      <w:pPr>
        <w:ind w:left="57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lowerLetter"/>
      <w:lvlText w:val="%5)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lowerLetter"/>
      <w:lvlText w:val="%8)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13">
    <w:nsid w:val="65454655"/>
    <w:multiLevelType w:val="hybridMultilevel"/>
    <w:tmpl w:val="7AB01E5C"/>
    <w:lvl w:ilvl="0" w:tplc="604E1CFA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ECAADA98" w:tentative="1">
      <w:start w:val="1"/>
      <w:numFmt w:val="lowerLetter"/>
      <w:lvlText w:val="%2."/>
      <w:lvlJc w:val="left"/>
      <w:pPr>
        <w:ind w:left="1440" w:hanging="360"/>
      </w:pPr>
    </w:lvl>
    <w:lvl w:ilvl="2" w:tplc="B7FE1A08" w:tentative="1">
      <w:start w:val="1"/>
      <w:numFmt w:val="lowerRoman"/>
      <w:lvlText w:val="%3."/>
      <w:lvlJc w:val="right"/>
      <w:pPr>
        <w:ind w:left="2160" w:hanging="180"/>
      </w:pPr>
    </w:lvl>
    <w:lvl w:ilvl="3" w:tplc="2C1219EA" w:tentative="1">
      <w:start w:val="1"/>
      <w:numFmt w:val="decimal"/>
      <w:lvlText w:val="%4."/>
      <w:lvlJc w:val="left"/>
      <w:pPr>
        <w:ind w:left="2880" w:hanging="360"/>
      </w:pPr>
    </w:lvl>
    <w:lvl w:ilvl="4" w:tplc="8B0E2DAC" w:tentative="1">
      <w:start w:val="1"/>
      <w:numFmt w:val="lowerLetter"/>
      <w:lvlText w:val="%5."/>
      <w:lvlJc w:val="left"/>
      <w:pPr>
        <w:ind w:left="3600" w:hanging="360"/>
      </w:pPr>
    </w:lvl>
    <w:lvl w:ilvl="5" w:tplc="95903CA4" w:tentative="1">
      <w:start w:val="1"/>
      <w:numFmt w:val="lowerRoman"/>
      <w:lvlText w:val="%6."/>
      <w:lvlJc w:val="right"/>
      <w:pPr>
        <w:ind w:left="4320" w:hanging="180"/>
      </w:pPr>
    </w:lvl>
    <w:lvl w:ilvl="6" w:tplc="F46A0DCE" w:tentative="1">
      <w:start w:val="1"/>
      <w:numFmt w:val="decimal"/>
      <w:lvlText w:val="%7."/>
      <w:lvlJc w:val="left"/>
      <w:pPr>
        <w:ind w:left="5040" w:hanging="360"/>
      </w:pPr>
    </w:lvl>
    <w:lvl w:ilvl="7" w:tplc="06DED3F2" w:tentative="1">
      <w:start w:val="1"/>
      <w:numFmt w:val="lowerLetter"/>
      <w:lvlText w:val="%8."/>
      <w:lvlJc w:val="left"/>
      <w:pPr>
        <w:ind w:left="5760" w:hanging="360"/>
      </w:pPr>
    </w:lvl>
    <w:lvl w:ilvl="8" w:tplc="85C2E1F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53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57"/>
    <w:rsid w:val="001B0F50"/>
    <w:rsid w:val="00206F49"/>
    <w:rsid w:val="00210663"/>
    <w:rsid w:val="002378BD"/>
    <w:rsid w:val="00292DD4"/>
    <w:rsid w:val="0030290B"/>
    <w:rsid w:val="00430887"/>
    <w:rsid w:val="00625F5C"/>
    <w:rsid w:val="008C524B"/>
    <w:rsid w:val="00B3179A"/>
    <w:rsid w:val="00CA1367"/>
    <w:rsid w:val="00DF0657"/>
    <w:rsid w:val="00E102C7"/>
    <w:rsid w:val="00EA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AF9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398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semiHidden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日期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称呼字符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签名字符"/>
    <w:basedOn w:val="a2"/>
    <w:link w:val="aff3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hao/Library/Containers/com.microsoft.Word/Data/Library/Caches/2052/TM10002074/&#37266;&#30446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72A21FA5D62942B276D0D6304743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D4FF8D-CC88-CE42-8B29-6F3B3E026C31}"/>
      </w:docPartPr>
      <w:docPartBody>
        <w:p w:rsidR="00AA72FA" w:rsidRDefault="00C23740">
          <w:pPr>
            <w:pStyle w:val="EE72A21FA5D62942B276D0D6304743C9"/>
          </w:pPr>
          <w:r>
            <w:t>求职意向</w:t>
          </w:r>
        </w:p>
      </w:docPartBody>
    </w:docPart>
    <w:docPart>
      <w:docPartPr>
        <w:name w:val="5A54C3F5AA022542A840EEBE1B35FA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C52B28-DD71-D04F-9AD8-A24862450D41}"/>
      </w:docPartPr>
      <w:docPartBody>
        <w:p w:rsidR="00AA72FA" w:rsidRDefault="00C23740">
          <w:pPr>
            <w:pStyle w:val="5A54C3F5AA022542A840EEBE1B35FA63"/>
          </w:pPr>
          <w:r>
            <w:t>工作经历</w:t>
          </w:r>
        </w:p>
      </w:docPartBody>
    </w:docPart>
    <w:docPart>
      <w:docPartPr>
        <w:name w:val="EDCC1F936CCEFF4D94AD15AA79C492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D61147-8D1B-8147-8E26-CEE228EB1598}"/>
      </w:docPartPr>
      <w:docPartBody>
        <w:p w:rsidR="00AA72FA" w:rsidRDefault="00C23740">
          <w:pPr>
            <w:pStyle w:val="EDCC1F936CCEFF4D94AD15AA79C49229"/>
          </w:pPr>
          <w:r>
            <w:t>教育背景</w:t>
          </w:r>
        </w:p>
      </w:docPartBody>
    </w:docPart>
    <w:docPart>
      <w:docPartPr>
        <w:name w:val="B75C92049A7EC748B85FD975F5EA2B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86FA32-888A-7542-AEA1-8A28F67F9300}"/>
      </w:docPartPr>
      <w:docPartBody>
        <w:p w:rsidR="00AA72FA" w:rsidRDefault="00C23740">
          <w:pPr>
            <w:pStyle w:val="B75C92049A7EC748B85FD975F5EA2BCB"/>
          </w:pPr>
          <w:r>
            <w:t>荣誉和表彰</w:t>
          </w:r>
        </w:p>
      </w:docPartBody>
    </w:docPart>
    <w:docPart>
      <w:docPartPr>
        <w:name w:val="02FC29A0B3507B45B24395A4A1F9E5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877E17-DC47-2B41-93B8-92A46ACB8988}"/>
      </w:docPartPr>
      <w:docPartBody>
        <w:p w:rsidR="00413CCE" w:rsidRDefault="00C23740">
          <w:pPr>
            <w:pStyle w:val="a"/>
          </w:pPr>
          <w:r>
            <w:t>您曾经主持了一场大型演出饱受赞扬。不要不好意思！您可以在此位置展示您如何与他人进行协作。</w:t>
          </w:r>
        </w:p>
        <w:p w:rsidR="00AA72FA" w:rsidRDefault="00C23740">
          <w:pPr>
            <w:pStyle w:val="02FC29A0B3507B45B24395A4A1F9E542"/>
          </w:pPr>
          <w:r>
            <w:rPr>
              <w:noProof/>
            </w:rPr>
            <w:t>您是兄弟会或姐妹会主席、居民董事会领导或者喜爱的慈善团体的团队主管吗？您是天生的领导者，实话实说！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charset w:val="00"/>
    <w:family w:val="swiss"/>
    <w:pitch w:val="variable"/>
    <w:sig w:usb0="01000007" w:usb1="00000002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BC8491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AF5007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041E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CE1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C17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300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D4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089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A8ED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40"/>
    <w:rsid w:val="00323E58"/>
    <w:rsid w:val="008A484E"/>
    <w:rsid w:val="00AA72FA"/>
    <w:rsid w:val="00C2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5AF1B65F2B1FC448E7E9ADC67954E57">
    <w:name w:val="F5AF1B65F2B1FC448E7E9ADC67954E57"/>
    <w:pPr>
      <w:widowControl w:val="0"/>
      <w:jc w:val="both"/>
    </w:pPr>
  </w:style>
  <w:style w:type="paragraph" w:customStyle="1" w:styleId="F97D54482FDA4846A98277CF10FB0388">
    <w:name w:val="F97D54482FDA4846A98277CF10FB0388"/>
    <w:pPr>
      <w:widowControl w:val="0"/>
      <w:jc w:val="both"/>
    </w:pPr>
  </w:style>
  <w:style w:type="paragraph" w:customStyle="1" w:styleId="EE72A21FA5D62942B276D0D6304743C9">
    <w:name w:val="EE72A21FA5D62942B276D0D6304743C9"/>
    <w:pPr>
      <w:widowControl w:val="0"/>
      <w:jc w:val="both"/>
    </w:pPr>
  </w:style>
  <w:style w:type="paragraph" w:customStyle="1" w:styleId="776890D5DE334B44A8766F447D4451F9">
    <w:name w:val="776890D5DE334B44A8766F447D4451F9"/>
    <w:pPr>
      <w:widowControl w:val="0"/>
      <w:jc w:val="both"/>
    </w:pPr>
  </w:style>
  <w:style w:type="paragraph" w:customStyle="1" w:styleId="5A54C3F5AA022542A840EEBE1B35FA63">
    <w:name w:val="5A54C3F5AA022542A840EEBE1B35FA63"/>
    <w:pPr>
      <w:widowControl w:val="0"/>
      <w:jc w:val="both"/>
    </w:pPr>
  </w:style>
  <w:style w:type="paragraph" w:customStyle="1" w:styleId="1E710AD26337F04F932A680D6D4B83D1">
    <w:name w:val="1E710AD26337F04F932A680D6D4B83D1"/>
    <w:pPr>
      <w:widowControl w:val="0"/>
      <w:jc w:val="both"/>
    </w:pPr>
  </w:style>
  <w:style w:type="paragraph" w:customStyle="1" w:styleId="8F9C3A02E657504B87BA057CD985EB8C">
    <w:name w:val="8F9C3A02E657504B87BA057CD985EB8C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312" w:lineRule="auto"/>
      <w:jc w:val="left"/>
    </w:pPr>
    <w:rPr>
      <w:rFonts w:eastAsia="宋体"/>
      <w:color w:val="7F7F7F" w:themeColor="text1" w:themeTint="80"/>
      <w:kern w:val="0"/>
      <w:sz w:val="20"/>
      <w:szCs w:val="20"/>
      <w:lang w:val="en-GB"/>
    </w:rPr>
  </w:style>
  <w:style w:type="paragraph" w:customStyle="1" w:styleId="4DBD113A2647C0479B76AB6CA10EE942">
    <w:name w:val="4DBD113A2647C0479B76AB6CA10EE942"/>
    <w:pPr>
      <w:widowControl w:val="0"/>
      <w:jc w:val="both"/>
    </w:pPr>
  </w:style>
  <w:style w:type="paragraph" w:customStyle="1" w:styleId="EDCC1F936CCEFF4D94AD15AA79C49229">
    <w:name w:val="EDCC1F936CCEFF4D94AD15AA79C49229"/>
    <w:pPr>
      <w:widowControl w:val="0"/>
      <w:jc w:val="both"/>
    </w:pPr>
  </w:style>
  <w:style w:type="paragraph" w:customStyle="1" w:styleId="8F57ACD1F9409549AF71E4C41925D4F9">
    <w:name w:val="8F57ACD1F9409549AF71E4C41925D4F9"/>
    <w:pPr>
      <w:widowControl w:val="0"/>
      <w:jc w:val="both"/>
    </w:pPr>
  </w:style>
  <w:style w:type="paragraph" w:customStyle="1" w:styleId="B75C92049A7EC748B85FD975F5EA2BCB">
    <w:name w:val="B75C92049A7EC748B85FD975F5EA2BCB"/>
    <w:pPr>
      <w:widowControl w:val="0"/>
      <w:jc w:val="both"/>
    </w:pPr>
  </w:style>
  <w:style w:type="paragraph" w:customStyle="1" w:styleId="02FC29A0B3507B45B24395A4A1F9E542">
    <w:name w:val="02FC29A0B3507B45B24395A4A1F9E5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60E82-C1FC-D04A-A147-0313D94D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12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2017-04-06T09:07:00Z</dcterms:created>
  <dcterms:modified xsi:type="dcterms:W3CDTF">2017-04-06T10:58:00Z</dcterms:modified>
</cp:coreProperties>
</file>